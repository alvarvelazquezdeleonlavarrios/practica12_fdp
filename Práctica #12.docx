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3402"/>
        <w:gridCol w:w="1701"/>
        <w:gridCol w:w="1984"/>
        <w:gridCol w:w="1985"/>
      </w:tblGrid>
      <w:tr w:rsidR="00CE1AC1" w14:paraId="5C301D4F" w14:textId="77777777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E064" w14:textId="77777777" w:rsidR="00CE1AC1" w:rsidRDefault="00CE1AC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7C9956E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ja-JP" w:bidi="ar-SA"/>
              </w:rPr>
              <w:drawing>
                <wp:anchor distT="0" distB="0" distL="114300" distR="114300" simplePos="0" relativeHeight="251660288" behindDoc="1" locked="0" layoutInCell="1" allowOverlap="1" wp14:anchorId="2C38D222" wp14:editId="1AE224BE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808C8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466595EE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val="es-MX" w:eastAsia="en-US" w:bidi="ar-SA"/>
              </w:rPr>
              <w:t>Carátula para entrega de prácticas</w:t>
            </w:r>
          </w:p>
          <w:p w14:paraId="4235AAEB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AE2F3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1352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</w:p>
        </w:tc>
      </w:tr>
      <w:tr w:rsidR="00CE1AC1" w14:paraId="433D04B0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563C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62346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4085A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28F4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02</w:t>
            </w:r>
          </w:p>
        </w:tc>
      </w:tr>
      <w:tr w:rsidR="00CE1AC1" w14:paraId="22864725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AAEF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F41E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F314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230C8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1/1</w:t>
            </w:r>
          </w:p>
        </w:tc>
      </w:tr>
      <w:tr w:rsidR="00CE1AC1" w14:paraId="6692FCDA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40BCB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52ACF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82CA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5DA42" w14:textId="77777777" w:rsidR="00CE1AC1" w:rsidRDefault="00CE1AC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</w:p>
        </w:tc>
      </w:tr>
      <w:tr w:rsidR="00CE1AC1" w14:paraId="0210EF38" w14:textId="77777777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2019" w14:textId="77777777" w:rsidR="00CE1AC1" w:rsidRDefault="00CE1AC1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B1DF2" w14:textId="77777777" w:rsidR="00CE1AC1" w:rsidRDefault="00CE1AC1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8B5F6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val="es-MX"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9187" w14:textId="77777777" w:rsidR="00CE1AC1" w:rsidRDefault="00A663CA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25 de junio de 2014</w:t>
            </w:r>
          </w:p>
        </w:tc>
      </w:tr>
      <w:tr w:rsidR="00CE1AC1" w14:paraId="289936B1" w14:textId="77777777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5DE88" w14:textId="77777777" w:rsidR="00CE1AC1" w:rsidRDefault="00A663CA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E12D" w14:textId="77777777" w:rsidR="00CE1AC1" w:rsidRDefault="00A663CA">
            <w:pPr>
              <w:widowControl/>
              <w:suppressAutoHyphens w:val="0"/>
              <w:jc w:val="center"/>
              <w:textAlignment w:val="auto"/>
            </w:pPr>
            <w:r>
              <w:rPr>
                <w:rStyle w:val="Fuentedeprrafopredeter1"/>
                <w:rFonts w:ascii="Arial" w:eastAsia="Times New Roman" w:hAnsi="Arial" w:cs="Arial"/>
                <w:kern w:val="0"/>
                <w:lang w:val="es-MX" w:eastAsia="es-MX" w:bidi="ar-SA"/>
              </w:rPr>
              <w:t>Área/Departamento: Laboratorios de computación salas A y B</w:t>
            </w:r>
          </w:p>
        </w:tc>
      </w:tr>
    </w:tbl>
    <w:p w14:paraId="18D3F8C0" w14:textId="77777777" w:rsidR="00CE1AC1" w:rsidRDefault="00CE1AC1">
      <w:pPr>
        <w:pStyle w:val="Standard"/>
      </w:pPr>
    </w:p>
    <w:p w14:paraId="16FA9D11" w14:textId="77777777" w:rsidR="00CE1AC1" w:rsidRDefault="00A663CA">
      <w:pPr>
        <w:pStyle w:val="Standard"/>
        <w:jc w:val="center"/>
      </w:pPr>
      <w:r>
        <w:rPr>
          <w:rStyle w:val="Fuentedeprrafopredeter1"/>
          <w:sz w:val="72"/>
          <w:szCs w:val="72"/>
          <w:lang w:val="es-MX"/>
        </w:rPr>
        <w:t>Laboratorio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27685B4F" w14:textId="77777777" w:rsidR="00CE1AC1" w:rsidRDefault="00A663C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6983C023" w14:textId="77777777" w:rsidR="00CE1AC1" w:rsidRDefault="00A663CA">
      <w:pPr>
        <w:pStyle w:val="Standard"/>
        <w:jc w:val="center"/>
      </w:pPr>
      <w:r>
        <w:rPr>
          <w:rStyle w:val="Fuentedeprrafopredeter1"/>
          <w:noProof/>
          <w:sz w:val="44"/>
          <w:szCs w:val="44"/>
          <w:lang w:val="es-ES_tradnl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3DF3" wp14:editId="015D8493">
                <wp:simplePos x="0" y="0"/>
                <wp:positionH relativeFrom="column">
                  <wp:posOffset>-117043</wp:posOffset>
                </wp:positionH>
                <wp:positionV relativeFrom="paragraph">
                  <wp:posOffset>216347</wp:posOffset>
                </wp:positionV>
                <wp:extent cx="6769732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732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5B9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2pt;margin-top:17.05pt;width:533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0"/>
        <w:gridCol w:w="6904"/>
      </w:tblGrid>
      <w:tr w:rsidR="00CE1AC1" w14:paraId="223DCF43" w14:textId="77777777" w:rsidTr="00CF3808">
        <w:trPr>
          <w:trHeight w:hRule="exact" w:val="856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E1C4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ED82159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88BC" w14:textId="77777777" w:rsidR="00CE1AC1" w:rsidRDefault="00CE1AC1">
            <w:pPr>
              <w:pStyle w:val="TableContents"/>
              <w:ind w:left="629"/>
            </w:pPr>
          </w:p>
          <w:p w14:paraId="44844AFE" w14:textId="0DDB38DB" w:rsidR="00CF3808" w:rsidRDefault="00CF3808" w:rsidP="00CF3808">
            <w:pPr>
              <w:pStyle w:val="TableContents"/>
            </w:pPr>
            <w:r>
              <w:t xml:space="preserve">          Rodriguez Espino Claudia</w:t>
            </w:r>
          </w:p>
        </w:tc>
      </w:tr>
      <w:tr w:rsidR="00CE1AC1" w14:paraId="526AF2D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500C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A3B980D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C6AF" w14:textId="77777777" w:rsidR="00CE1AC1" w:rsidRDefault="00CE1AC1">
            <w:pPr>
              <w:pStyle w:val="TableContents"/>
              <w:ind w:left="629"/>
            </w:pPr>
          </w:p>
          <w:p w14:paraId="6B4508AE" w14:textId="38D992A3" w:rsidR="00CF3808" w:rsidRDefault="00CF3808" w:rsidP="00CF3808">
            <w:pPr>
              <w:pStyle w:val="TableContents"/>
            </w:pPr>
            <w:r>
              <w:t xml:space="preserve">          </w:t>
            </w: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CE1AC1" w14:paraId="16BF9E6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431FF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22EED70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18F76" w14:textId="77777777" w:rsidR="00CE1AC1" w:rsidRDefault="00CE1AC1">
            <w:pPr>
              <w:pStyle w:val="TableContents"/>
              <w:ind w:left="629"/>
            </w:pPr>
          </w:p>
          <w:p w14:paraId="2D57A772" w14:textId="2E20E188" w:rsidR="00CF3808" w:rsidRDefault="00CF3808">
            <w:pPr>
              <w:pStyle w:val="TableContents"/>
              <w:ind w:left="629"/>
            </w:pPr>
            <w:r>
              <w:t>1102</w:t>
            </w:r>
          </w:p>
        </w:tc>
      </w:tr>
      <w:tr w:rsidR="00CE1AC1" w14:paraId="36FFAA0F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9A2C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3C666E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8EC2F" w14:textId="77777777" w:rsidR="00CE1AC1" w:rsidRDefault="00CE1AC1">
            <w:pPr>
              <w:pStyle w:val="TableContents"/>
              <w:ind w:left="629"/>
            </w:pPr>
          </w:p>
          <w:p w14:paraId="5D664205" w14:textId="273E8798" w:rsidR="00CF3808" w:rsidRDefault="00CF3808">
            <w:pPr>
              <w:pStyle w:val="TableContents"/>
              <w:ind w:left="629"/>
            </w:pPr>
            <w:r>
              <w:t>#</w:t>
            </w:r>
            <w:r w:rsidR="00986866">
              <w:t>1</w:t>
            </w:r>
            <w:r w:rsidR="004D4BE8">
              <w:t>2</w:t>
            </w:r>
          </w:p>
        </w:tc>
      </w:tr>
      <w:tr w:rsidR="00CE1AC1" w14:paraId="223FFE43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BDF0A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183116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E60F1" w14:textId="77777777" w:rsidR="00CE1AC1" w:rsidRDefault="00CE1AC1">
            <w:pPr>
              <w:pStyle w:val="TableContents"/>
              <w:ind w:left="629"/>
            </w:pPr>
          </w:p>
          <w:p w14:paraId="02200A83" w14:textId="40550D60" w:rsidR="00CF3808" w:rsidRDefault="00CF3808">
            <w:pPr>
              <w:pStyle w:val="TableContents"/>
              <w:ind w:left="629"/>
            </w:pPr>
            <w:r>
              <w:t xml:space="preserve">Velázquez de León Lavarrios </w:t>
            </w:r>
            <w:proofErr w:type="spellStart"/>
            <w:r>
              <w:t>Alvar</w:t>
            </w:r>
            <w:proofErr w:type="spellEnd"/>
          </w:p>
        </w:tc>
      </w:tr>
      <w:tr w:rsidR="00CE1AC1" w14:paraId="2985E2B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A0C70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BE2BA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6D95B7E7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9A83" w14:textId="77777777" w:rsidR="00CE1AC1" w:rsidRDefault="00CE1AC1">
            <w:pPr>
              <w:pStyle w:val="Cambria"/>
              <w:ind w:left="629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250E1" w14:textId="77777777" w:rsidR="00CE1AC1" w:rsidRDefault="00CE1AC1" w:rsidP="00CF3808">
            <w:pPr>
              <w:pStyle w:val="TableContents"/>
            </w:pPr>
          </w:p>
        </w:tc>
      </w:tr>
      <w:tr w:rsidR="00CE1AC1" w14:paraId="5F3A787C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15E7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FDF17F" w14:textId="77777777" w:rsidR="00CE1AC1" w:rsidRDefault="00A663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EFEEF" w14:textId="77777777" w:rsidR="00CE1AC1" w:rsidRDefault="00CE1AC1">
            <w:pPr>
              <w:pStyle w:val="TableContents"/>
              <w:ind w:left="629"/>
            </w:pPr>
          </w:p>
          <w:p w14:paraId="54265FEA" w14:textId="00B6CF40" w:rsidR="00CF3808" w:rsidRDefault="00CF3808">
            <w:pPr>
              <w:pStyle w:val="TableContents"/>
              <w:ind w:left="629"/>
            </w:pPr>
            <w:r>
              <w:t>Primero</w:t>
            </w:r>
          </w:p>
        </w:tc>
      </w:tr>
      <w:tr w:rsidR="00CE1AC1" w14:paraId="0E11C242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D1D23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AC3BDBB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9BA95" w14:textId="77777777" w:rsidR="00CE1AC1" w:rsidRDefault="00CE1AC1">
            <w:pPr>
              <w:pStyle w:val="TableContents"/>
              <w:ind w:left="629"/>
            </w:pPr>
          </w:p>
          <w:p w14:paraId="625265A1" w14:textId="6E5B81AB" w:rsidR="00820E5C" w:rsidRDefault="004D4BE8">
            <w:pPr>
              <w:pStyle w:val="TableContents"/>
              <w:ind w:left="629"/>
            </w:pPr>
            <w:r>
              <w:t>10</w:t>
            </w:r>
            <w:r w:rsidR="0026044D">
              <w:t xml:space="preserve"> de </w:t>
            </w:r>
            <w:proofErr w:type="spellStart"/>
            <w:r w:rsidR="0026044D">
              <w:t>Noviembre</w:t>
            </w:r>
            <w:proofErr w:type="spellEnd"/>
            <w:r w:rsidR="00E6274E">
              <w:t xml:space="preserve"> de 2017</w:t>
            </w:r>
          </w:p>
        </w:tc>
      </w:tr>
      <w:tr w:rsidR="00CE1AC1" w14:paraId="19716931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1F9D" w14:textId="77777777" w:rsidR="00CE1AC1" w:rsidRDefault="00CE1AC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07A85F" w14:textId="77777777" w:rsidR="00CE1AC1" w:rsidRDefault="00A663CA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3124B" w14:textId="77777777" w:rsidR="00CE1AC1" w:rsidRDefault="00CE1AC1">
            <w:pPr>
              <w:pStyle w:val="TableContents"/>
              <w:ind w:left="629"/>
            </w:pPr>
          </w:p>
        </w:tc>
      </w:tr>
      <w:tr w:rsidR="00CE1AC1" w14:paraId="4F715210" w14:textId="77777777" w:rsidTr="00CF3808">
        <w:trPr>
          <w:trHeight w:hRule="exact" w:val="720"/>
        </w:trPr>
        <w:tc>
          <w:tcPr>
            <w:tcW w:w="35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D3B25" w14:textId="77777777" w:rsidR="00CE1AC1" w:rsidRDefault="00CE1AC1">
            <w:pPr>
              <w:pStyle w:val="Standard"/>
              <w:ind w:left="629"/>
              <w:jc w:val="right"/>
            </w:pPr>
          </w:p>
        </w:tc>
        <w:tc>
          <w:tcPr>
            <w:tcW w:w="690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2C9B6" w14:textId="77777777" w:rsidR="00CE1AC1" w:rsidRDefault="00CE1AC1">
            <w:pPr>
              <w:pStyle w:val="TableContents"/>
              <w:ind w:left="629"/>
            </w:pPr>
          </w:p>
        </w:tc>
      </w:tr>
    </w:tbl>
    <w:p w14:paraId="49660EE5" w14:textId="77777777" w:rsidR="00CE1AC1" w:rsidRDefault="00CE1AC1">
      <w:pPr>
        <w:pStyle w:val="Standard"/>
      </w:pPr>
    </w:p>
    <w:p w14:paraId="0DD751F0" w14:textId="77777777" w:rsidR="00820E5C" w:rsidRDefault="00A663CA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14:paraId="7AF10F26" w14:textId="77777777" w:rsidR="00820E5C" w:rsidRDefault="00820E5C">
      <w:pPr>
        <w:pStyle w:val="Standard"/>
        <w:rPr>
          <w:rFonts w:ascii="Calibri" w:hAnsi="Calibri"/>
          <w:color w:val="000000"/>
          <w:sz w:val="52"/>
        </w:rPr>
      </w:pPr>
    </w:p>
    <w:p w14:paraId="6B565449" w14:textId="186F2527" w:rsidR="00CE1AC1" w:rsidRDefault="00A663CA" w:rsidP="00820E5C">
      <w:pPr>
        <w:pStyle w:val="Standard"/>
        <w:jc w:val="center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lastRenderedPageBreak/>
        <w:t>CALIFICACIÓN: __________</w:t>
      </w:r>
    </w:p>
    <w:p w14:paraId="69EC6057" w14:textId="77777777" w:rsidR="00CE1AC1" w:rsidRDefault="00CE1AC1">
      <w:pPr>
        <w:pStyle w:val="Standard"/>
      </w:pPr>
    </w:p>
    <w:p w14:paraId="5E0957ED" w14:textId="77777777" w:rsidR="002F096B" w:rsidRPr="002F096B" w:rsidRDefault="002F096B" w:rsidP="00240FD9">
      <w:pPr>
        <w:pStyle w:val="Standard"/>
        <w:jc w:val="center"/>
        <w:rPr>
          <w:rFonts w:ascii="Arial" w:hAnsi="Arial" w:cs="Arial"/>
        </w:rPr>
      </w:pPr>
    </w:p>
    <w:p w14:paraId="530A5767" w14:textId="2C3259BF" w:rsidR="00240FD9" w:rsidRDefault="00546DDF" w:rsidP="00240FD9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Objetivos</w:t>
      </w:r>
    </w:p>
    <w:p w14:paraId="2989B77A" w14:textId="407FB0AB" w:rsidR="006B56AE" w:rsidRPr="00354A0C" w:rsidRDefault="006B56AE" w:rsidP="00354A0C">
      <w:pPr>
        <w:suppressAutoHyphens w:val="0"/>
        <w:autoSpaceDE w:val="0"/>
        <w:adjustRightInd w:val="0"/>
        <w:spacing w:after="240"/>
        <w:jc w:val="both"/>
        <w:textAlignment w:val="auto"/>
        <w:rPr>
          <w:rFonts w:ascii="Arial" w:hAnsi="Arial" w:cs="Arial"/>
          <w:color w:val="000000"/>
          <w:kern w:val="0"/>
          <w:sz w:val="28"/>
          <w:szCs w:val="28"/>
          <w:lang w:bidi="ar-SA"/>
        </w:rPr>
      </w:pPr>
      <w:r w:rsidRPr="006B56AE">
        <w:rPr>
          <w:rFonts w:ascii="Arial" w:hAnsi="Arial" w:cs="Arial"/>
          <w:color w:val="000000"/>
          <w:kern w:val="0"/>
          <w:sz w:val="28"/>
          <w:szCs w:val="28"/>
          <w:lang w:bidi="ar-SA"/>
        </w:rPr>
        <w:t>Elaborar programas en C donde la solución del problema se divida en funciones</w:t>
      </w:r>
      <w:r w:rsidR="00354A0C">
        <w:rPr>
          <w:rFonts w:ascii="Arial" w:hAnsi="Arial" w:cs="Arial"/>
          <w:color w:val="000000"/>
          <w:kern w:val="0"/>
          <w:sz w:val="28"/>
          <w:szCs w:val="28"/>
          <w:lang w:bidi="ar-SA"/>
        </w:rPr>
        <w:t xml:space="preserve">, en las cuales se analicen sus componentes y estructuras para ser declaradas </w:t>
      </w:r>
      <w:r w:rsidRPr="006B56AE">
        <w:rPr>
          <w:rFonts w:ascii="Arial" w:hAnsi="Arial" w:cs="Arial"/>
          <w:color w:val="000000"/>
          <w:kern w:val="0"/>
          <w:sz w:val="28"/>
          <w:szCs w:val="28"/>
          <w:lang w:bidi="ar-SA"/>
        </w:rPr>
        <w:t>. Distinguir lo que es el prototipo o firma de una función y la implementación de ella, así como manipular parámetros tanto en la funció</w:t>
      </w:r>
      <w:r w:rsidR="00354A0C">
        <w:rPr>
          <w:rFonts w:ascii="Arial" w:hAnsi="Arial" w:cs="Arial"/>
          <w:color w:val="000000"/>
          <w:kern w:val="0"/>
          <w:sz w:val="28"/>
          <w:szCs w:val="28"/>
          <w:lang w:bidi="ar-SA"/>
        </w:rPr>
        <w:t>n principal como en otras.</w:t>
      </w:r>
    </w:p>
    <w:p w14:paraId="77E3FC13" w14:textId="1187F5BF" w:rsidR="000D2D19" w:rsidRDefault="001C5051" w:rsidP="006C1B4A">
      <w:pPr>
        <w:pStyle w:val="Standard"/>
        <w:tabs>
          <w:tab w:val="center" w:pos="5215"/>
          <w:tab w:val="left" w:pos="6560"/>
        </w:tabs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ab/>
      </w:r>
      <w:r w:rsidR="00240FD9" w:rsidRPr="006C1B4A">
        <w:rPr>
          <w:rFonts w:ascii="Arial" w:hAnsi="Arial" w:cs="Arial"/>
          <w:sz w:val="32"/>
          <w:szCs w:val="32"/>
          <w:lang w:val="es-ES_tradnl"/>
        </w:rPr>
        <w:t>Desarrollo</w:t>
      </w:r>
    </w:p>
    <w:p w14:paraId="19D7AEBC" w14:textId="53A3ABE7" w:rsidR="005A1E8A" w:rsidRDefault="00C27DED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 w:rsidRPr="00C27DED">
        <w:rPr>
          <w:rFonts w:ascii="Arial" w:hAnsi="Arial" w:cs="Arial"/>
          <w:sz w:val="28"/>
          <w:szCs w:val="28"/>
          <w:lang w:val="es-ES_tradnl"/>
        </w:rPr>
        <w:t xml:space="preserve">Como </w:t>
      </w:r>
      <w:r>
        <w:rPr>
          <w:rFonts w:ascii="Arial" w:hAnsi="Arial" w:cs="Arial"/>
          <w:sz w:val="28"/>
          <w:szCs w:val="28"/>
          <w:lang w:val="es-ES_tradnl"/>
        </w:rPr>
        <w:t>introducción de la práctica, se dio una breve clas</w:t>
      </w:r>
      <w:r w:rsidR="008D0DC2">
        <w:rPr>
          <w:rFonts w:ascii="Arial" w:hAnsi="Arial" w:cs="Arial"/>
          <w:sz w:val="28"/>
          <w:szCs w:val="28"/>
          <w:lang w:val="es-ES_tradnl"/>
        </w:rPr>
        <w:t>e sobre el concepto de función</w:t>
      </w:r>
      <w:r>
        <w:rPr>
          <w:rFonts w:ascii="Arial" w:hAnsi="Arial" w:cs="Arial"/>
          <w:sz w:val="28"/>
          <w:szCs w:val="28"/>
          <w:lang w:val="es-ES_tradnl"/>
        </w:rPr>
        <w:t xml:space="preserve">, cómo éstas están estructuradas, el tipo de funciones que </w:t>
      </w:r>
      <w:r w:rsidR="008D0DC2">
        <w:rPr>
          <w:rFonts w:ascii="Arial" w:hAnsi="Arial" w:cs="Arial"/>
          <w:sz w:val="28"/>
          <w:szCs w:val="28"/>
          <w:lang w:val="es-ES_tradnl"/>
        </w:rPr>
        <w:t>se pueden tener y sus parámetros, cómo se declaran en C++, así como también observar algunos ejemplos de clase. Después se retomaro</w:t>
      </w:r>
      <w:r w:rsidR="00845332">
        <w:rPr>
          <w:rFonts w:ascii="Arial" w:hAnsi="Arial" w:cs="Arial"/>
          <w:sz w:val="28"/>
          <w:szCs w:val="28"/>
          <w:lang w:val="es-ES_tradnl"/>
        </w:rPr>
        <w:t>n los conceptos de la guía de ésta</w:t>
      </w:r>
      <w:r w:rsidR="00B05E07">
        <w:rPr>
          <w:rFonts w:ascii="Arial" w:hAnsi="Arial" w:cs="Arial"/>
          <w:sz w:val="28"/>
          <w:szCs w:val="28"/>
          <w:lang w:val="es-ES_tradnl"/>
        </w:rPr>
        <w:t xml:space="preserve"> práctica,</w:t>
      </w:r>
      <w:r w:rsidR="00845332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B05E07">
        <w:rPr>
          <w:rFonts w:ascii="Arial" w:hAnsi="Arial" w:cs="Arial"/>
          <w:sz w:val="28"/>
          <w:szCs w:val="28"/>
          <w:lang w:val="es-ES_tradnl"/>
        </w:rPr>
        <w:t xml:space="preserve">y </w:t>
      </w:r>
      <w:r w:rsidR="00845332">
        <w:rPr>
          <w:rFonts w:ascii="Arial" w:hAnsi="Arial" w:cs="Arial"/>
          <w:sz w:val="28"/>
          <w:szCs w:val="28"/>
          <w:lang w:val="es-ES_tradnl"/>
        </w:rPr>
        <w:t>se analizaron</w:t>
      </w:r>
      <w:r w:rsidR="00B05E07">
        <w:rPr>
          <w:rFonts w:ascii="Arial" w:hAnsi="Arial" w:cs="Arial"/>
          <w:sz w:val="28"/>
          <w:szCs w:val="28"/>
          <w:lang w:val="es-ES_tradnl"/>
        </w:rPr>
        <w:t>, compilaron, y ejecutaron</w:t>
      </w:r>
      <w:r w:rsidR="00845332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B05E07">
        <w:rPr>
          <w:rFonts w:ascii="Arial" w:hAnsi="Arial" w:cs="Arial"/>
          <w:sz w:val="28"/>
          <w:szCs w:val="28"/>
          <w:lang w:val="es-ES_tradnl"/>
        </w:rPr>
        <w:t>los códigos que venían en ésta misma.</w:t>
      </w:r>
      <w:r w:rsidR="001F19C2">
        <w:rPr>
          <w:rFonts w:ascii="Arial" w:hAnsi="Arial" w:cs="Arial"/>
          <w:sz w:val="28"/>
          <w:szCs w:val="28"/>
          <w:lang w:val="es-ES_tradnl"/>
        </w:rPr>
        <w:t xml:space="preserve"> Finalmente </w:t>
      </w:r>
      <w:r w:rsidR="00D97794">
        <w:rPr>
          <w:rFonts w:ascii="Arial" w:hAnsi="Arial" w:cs="Arial"/>
          <w:sz w:val="28"/>
          <w:szCs w:val="28"/>
          <w:lang w:val="es-ES_tradnl"/>
        </w:rPr>
        <w:t>se dejaron los tres programas de la actividad de la práctica.</w:t>
      </w:r>
    </w:p>
    <w:p w14:paraId="6652A4E5" w14:textId="77777777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B8CC3D4" w14:textId="24281A6A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10F1EB29" wp14:editId="484BEF4C">
            <wp:extent cx="6614160" cy="3718560"/>
            <wp:effectExtent l="0" t="0" r="0" b="0"/>
            <wp:docPr id="13" name="Imagen 13" descr="Práctica%20%2312/Cap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́ctica%20%2312/Captur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2C40" w14:textId="77777777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0D26607" w14:textId="7331405A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lastRenderedPageBreak/>
        <w:drawing>
          <wp:inline distT="0" distB="0" distL="0" distR="0" wp14:anchorId="53A9A6D3" wp14:editId="7AD25C70">
            <wp:extent cx="6614160" cy="3718560"/>
            <wp:effectExtent l="0" t="0" r="0" b="0"/>
            <wp:docPr id="14" name="Imagen 14" descr="Práctica%20%2312/Captu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áctica%20%2312/Captur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ACB7" w14:textId="77777777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3A6C81B" w14:textId="77777777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3057682F" w14:textId="77777777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42968B6" w14:textId="783BD441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1DA91CA8" wp14:editId="5AE0AC38">
            <wp:extent cx="6614160" cy="3718560"/>
            <wp:effectExtent l="0" t="0" r="0" b="0"/>
            <wp:docPr id="15" name="Imagen 15" descr="Práctica%20%2312/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́ctica%20%2312/Captur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C1BE" w14:textId="77777777" w:rsidR="008C6D26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75EF6A6F" w14:textId="7862DC35" w:rsidR="008C6D26" w:rsidRPr="00C27DED" w:rsidRDefault="008C6D26" w:rsidP="008C6D26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lastRenderedPageBreak/>
        <w:drawing>
          <wp:inline distT="0" distB="0" distL="0" distR="0" wp14:anchorId="4C2FD526" wp14:editId="4905A39F">
            <wp:extent cx="6614160" cy="3718560"/>
            <wp:effectExtent l="0" t="0" r="0" b="0"/>
            <wp:docPr id="16" name="Imagen 16" descr="Práctica%20%2312/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áctica%20%2312/Captura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21B1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</w:p>
    <w:p w14:paraId="6785B72D" w14:textId="0FD1362E" w:rsidR="0010186F" w:rsidRDefault="0010186F" w:rsidP="0010186F">
      <w:pPr>
        <w:pStyle w:val="Standard"/>
        <w:tabs>
          <w:tab w:val="center" w:pos="5215"/>
          <w:tab w:val="left" w:pos="6560"/>
        </w:tabs>
        <w:jc w:val="center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Actividad</w:t>
      </w:r>
    </w:p>
    <w:p w14:paraId="46CA28FD" w14:textId="77777777" w:rsidR="00E537D8" w:rsidRDefault="00E537D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C383825" w14:textId="45674785" w:rsidR="003F1BF8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Prog1.- </w:t>
      </w:r>
      <w:r w:rsidR="005F379F">
        <w:rPr>
          <w:rFonts w:ascii="Arial" w:hAnsi="Arial" w:cs="Arial"/>
          <w:sz w:val="28"/>
          <w:szCs w:val="28"/>
          <w:lang w:val="es-ES_tradnl"/>
        </w:rPr>
        <w:t>Volumen de un cubo</w:t>
      </w:r>
    </w:p>
    <w:p w14:paraId="3536947A" w14:textId="77777777" w:rsidR="003E5C4A" w:rsidRDefault="003E5C4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A7D8ED" w14:textId="09EAD0CF" w:rsidR="005A1E8A" w:rsidRDefault="003E5C4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7C24C1EE" wp14:editId="0D6DB9C0">
            <wp:extent cx="6421120" cy="3251200"/>
            <wp:effectExtent l="0" t="0" r="5080" b="0"/>
            <wp:docPr id="4" name="Imagen 4" descr="Práctica%20%2312/Pr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́ctica%20%2312/Prog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BA4A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76F5BCB1" w14:textId="77777777" w:rsidR="00D117A3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C54D92C" w14:textId="77777777" w:rsidR="00D117A3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E1C4506" w14:textId="77777777" w:rsidR="00D117A3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D90E16D" w14:textId="77777777" w:rsidR="00D117A3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4A250251" w14:textId="77777777" w:rsidR="00D117A3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D6B09A" w14:textId="77777777" w:rsidR="00D117A3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2F41A8E3" w14:textId="77777777" w:rsidR="00D117A3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8C175EA" w14:textId="714333B1" w:rsidR="0010186F" w:rsidRDefault="001018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Prog2.- </w:t>
      </w:r>
      <w:r w:rsidR="005F379F">
        <w:rPr>
          <w:rFonts w:ascii="Arial" w:hAnsi="Arial" w:cs="Arial"/>
          <w:sz w:val="28"/>
          <w:szCs w:val="28"/>
          <w:lang w:val="es-ES_tradnl"/>
        </w:rPr>
        <w:t>Calculadora Básica</w:t>
      </w:r>
    </w:p>
    <w:p w14:paraId="63B42A09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1BD97F5" w14:textId="220D822F" w:rsidR="005A1E8A" w:rsidRDefault="00D117A3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59100DE1" wp14:editId="43A813D4">
            <wp:extent cx="6400800" cy="3220720"/>
            <wp:effectExtent l="0" t="0" r="0" b="5080"/>
            <wp:docPr id="10" name="Imagen 10" descr="Práctica%20%2312/Pr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́ctica%20%2312/Prog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3FB6" w14:textId="77777777" w:rsidR="005A1E8A" w:rsidRDefault="005A1E8A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63B24457" w14:textId="77777777" w:rsidR="00E94A4F" w:rsidRDefault="00E94A4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138C5F15" w14:textId="41A564C0" w:rsidR="0010186F" w:rsidRDefault="00A06C6F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Prog3.- </w:t>
      </w:r>
      <w:r w:rsidR="00C27DED">
        <w:rPr>
          <w:rFonts w:ascii="Arial" w:hAnsi="Arial" w:cs="Arial"/>
          <w:sz w:val="28"/>
          <w:szCs w:val="28"/>
          <w:lang w:val="es-ES_tradnl"/>
        </w:rPr>
        <w:t>Anidación de Funciones</w:t>
      </w:r>
    </w:p>
    <w:p w14:paraId="75BB4776" w14:textId="77777777" w:rsidR="00200548" w:rsidRDefault="00200548" w:rsidP="0010186F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</w:p>
    <w:p w14:paraId="09BED700" w14:textId="243D084A" w:rsidR="00D7095B" w:rsidRDefault="00E94A4F" w:rsidP="00085CD4">
      <w:pPr>
        <w:pStyle w:val="Standard"/>
        <w:tabs>
          <w:tab w:val="center" w:pos="5215"/>
          <w:tab w:val="left" w:pos="6560"/>
        </w:tabs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noProof/>
          <w:sz w:val="28"/>
          <w:szCs w:val="28"/>
          <w:lang w:val="es-ES_tradnl" w:eastAsia="ja-JP" w:bidi="ar-SA"/>
        </w:rPr>
        <w:drawing>
          <wp:inline distT="0" distB="0" distL="0" distR="0" wp14:anchorId="7BB54310" wp14:editId="1EBB5320">
            <wp:extent cx="6410960" cy="3241040"/>
            <wp:effectExtent l="0" t="0" r="0" b="10160"/>
            <wp:docPr id="11" name="Imagen 11" descr="Práctica%20%2312/Pro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́ctica%20%2312/Prog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DB5C" w14:textId="77777777" w:rsidR="00D7095B" w:rsidRDefault="00D7095B" w:rsidP="00085CD4">
      <w:pPr>
        <w:pStyle w:val="Standard"/>
        <w:rPr>
          <w:rFonts w:ascii="Arial" w:hAnsi="Arial" w:cs="Arial"/>
          <w:sz w:val="32"/>
          <w:szCs w:val="32"/>
          <w:lang w:val="es-ES_tradnl"/>
        </w:rPr>
      </w:pPr>
    </w:p>
    <w:p w14:paraId="477F065A" w14:textId="3C08608A" w:rsidR="00986866" w:rsidRDefault="00D33264" w:rsidP="00A93973">
      <w:pPr>
        <w:pStyle w:val="Standard"/>
        <w:jc w:val="center"/>
        <w:rPr>
          <w:rFonts w:ascii="Arial" w:hAnsi="Arial" w:cs="Arial"/>
          <w:sz w:val="32"/>
          <w:szCs w:val="32"/>
          <w:lang w:val="es-ES_tradnl"/>
        </w:rPr>
      </w:pPr>
      <w:r w:rsidRPr="006C1B4A">
        <w:rPr>
          <w:rFonts w:ascii="Arial" w:hAnsi="Arial" w:cs="Arial"/>
          <w:sz w:val="32"/>
          <w:szCs w:val="32"/>
          <w:lang w:val="es-ES_tradnl"/>
        </w:rPr>
        <w:t>Conclusiones</w:t>
      </w:r>
    </w:p>
    <w:p w14:paraId="5473CA90" w14:textId="70B26C21" w:rsidR="0088022D" w:rsidRPr="0088022D" w:rsidRDefault="00C258AF" w:rsidP="00C258AF">
      <w:pPr>
        <w:pStyle w:val="Standard"/>
        <w:jc w:val="both"/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El uso de </w:t>
      </w:r>
      <w:r w:rsidR="00E96243">
        <w:rPr>
          <w:rFonts w:ascii="Arial" w:hAnsi="Arial" w:cs="Arial"/>
          <w:sz w:val="28"/>
          <w:szCs w:val="28"/>
          <w:lang w:val="es-ES_tradnl"/>
        </w:rPr>
        <w:t>funciones en un lenguaje de programación es de gran utilidad porque nos facilitan la elaboración de códigos de manera aún más organizada cuando éstos son sumamente grandes o cuando manejan grandes cantidades de información</w:t>
      </w:r>
      <w:r w:rsidR="00530122">
        <w:rPr>
          <w:rFonts w:ascii="Arial" w:hAnsi="Arial" w:cs="Arial"/>
          <w:sz w:val="28"/>
          <w:szCs w:val="28"/>
          <w:lang w:val="es-ES_tradnl"/>
        </w:rPr>
        <w:t xml:space="preserve"> de tal manera que se requiere de un conjunto de códigos recopilados en </w:t>
      </w:r>
      <w:r w:rsidR="00D174F6">
        <w:rPr>
          <w:rFonts w:ascii="Arial" w:hAnsi="Arial" w:cs="Arial"/>
          <w:sz w:val="28"/>
          <w:szCs w:val="28"/>
          <w:lang w:val="es-ES_tradnl"/>
        </w:rPr>
        <w:t xml:space="preserve">un proyecto. Además, tienen la ventaja de poder ser llamadas cuantas veces se desee dentro de </w:t>
      </w:r>
      <w:r w:rsidR="00D174F6">
        <w:rPr>
          <w:rFonts w:ascii="Arial" w:hAnsi="Arial" w:cs="Arial"/>
          <w:sz w:val="28"/>
          <w:szCs w:val="28"/>
          <w:lang w:val="es-ES_tradnl"/>
        </w:rPr>
        <w:lastRenderedPageBreak/>
        <w:t>la función principal ya sea de manera normal, con determinadas condiciones, dentro de un ciclo de repetición, o con algún menú de selección.</w:t>
      </w:r>
      <w:bookmarkStart w:id="0" w:name="_GoBack"/>
      <w:bookmarkEnd w:id="0"/>
    </w:p>
    <w:p w14:paraId="62C662A7" w14:textId="77777777" w:rsidR="00A93973" w:rsidRPr="00A93973" w:rsidRDefault="00A93973" w:rsidP="00A93973">
      <w:pPr>
        <w:pStyle w:val="Standard"/>
        <w:jc w:val="both"/>
        <w:rPr>
          <w:rFonts w:ascii="Arial" w:hAnsi="Arial" w:cs="Arial"/>
          <w:lang w:val="es-ES_tradnl"/>
        </w:rPr>
      </w:pPr>
    </w:p>
    <w:p w14:paraId="2047BC72" w14:textId="72ACC20D" w:rsidR="002B0BA1" w:rsidRDefault="002B0BA1" w:rsidP="002B0BA1">
      <w:pPr>
        <w:pStyle w:val="Standard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repositorio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en</w:t>
      </w:r>
      <w:proofErr w:type="spellEnd"/>
      <w:r>
        <w:rPr>
          <w:rFonts w:ascii="Arial" w:hAnsi="Arial" w:cs="Arial"/>
          <w:sz w:val="32"/>
          <w:szCs w:val="32"/>
        </w:rPr>
        <w:t xml:space="preserve"> GitHub</w:t>
      </w:r>
    </w:p>
    <w:p w14:paraId="27EA0F57" w14:textId="476028E0" w:rsidR="002B0BA1" w:rsidRPr="002B0BA1" w:rsidRDefault="008D0DC2" w:rsidP="002B0BA1">
      <w:pPr>
        <w:pStyle w:val="Standard"/>
        <w:jc w:val="center"/>
        <w:rPr>
          <w:rFonts w:ascii="Arial" w:hAnsi="Arial" w:cs="Arial"/>
          <w:sz w:val="28"/>
          <w:szCs w:val="28"/>
          <w:lang w:val="es-ES_tradnl"/>
        </w:rPr>
      </w:pPr>
      <w:hyperlink r:id="rId15" w:history="1">
        <w:r w:rsidRPr="002702BC">
          <w:rPr>
            <w:rStyle w:val="Hipervnculo"/>
            <w:rFonts w:ascii="Arial" w:hAnsi="Arial" w:cs="Arial"/>
            <w:sz w:val="28"/>
            <w:szCs w:val="28"/>
            <w:lang w:val="es-ES_tradnl"/>
          </w:rPr>
          <w:t>https://github.com/alvarvelazquezdeleonlavarrios/practica12_fdp</w:t>
        </w:r>
      </w:hyperlink>
    </w:p>
    <w:sectPr w:rsidR="002B0BA1" w:rsidRPr="002B0BA1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6FC4A0" w14:textId="77777777" w:rsidR="0021538B" w:rsidRDefault="0021538B">
      <w:r>
        <w:separator/>
      </w:r>
    </w:p>
  </w:endnote>
  <w:endnote w:type="continuationSeparator" w:id="0">
    <w:p w14:paraId="4579D888" w14:textId="77777777" w:rsidR="0021538B" w:rsidRDefault="0021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A7261" w14:textId="77777777" w:rsidR="0021538B" w:rsidRDefault="0021538B">
      <w:r>
        <w:rPr>
          <w:color w:val="000000"/>
        </w:rPr>
        <w:separator/>
      </w:r>
    </w:p>
  </w:footnote>
  <w:footnote w:type="continuationSeparator" w:id="0">
    <w:p w14:paraId="13C32DE5" w14:textId="77777777" w:rsidR="0021538B" w:rsidRDefault="0021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EFA"/>
    <w:multiLevelType w:val="hybridMultilevel"/>
    <w:tmpl w:val="028AA5A0"/>
    <w:lvl w:ilvl="0" w:tplc="DF5A1C16"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1"/>
    <w:rsid w:val="00031ED9"/>
    <w:rsid w:val="00085CD4"/>
    <w:rsid w:val="000B1955"/>
    <w:rsid w:val="000D2D19"/>
    <w:rsid w:val="0010186F"/>
    <w:rsid w:val="0010293D"/>
    <w:rsid w:val="00173F42"/>
    <w:rsid w:val="001C5051"/>
    <w:rsid w:val="001D001F"/>
    <w:rsid w:val="001F19C2"/>
    <w:rsid w:val="00200548"/>
    <w:rsid w:val="0021538B"/>
    <w:rsid w:val="00240FD9"/>
    <w:rsid w:val="002448B1"/>
    <w:rsid w:val="0026044D"/>
    <w:rsid w:val="002729B4"/>
    <w:rsid w:val="002B0BA1"/>
    <w:rsid w:val="002B327D"/>
    <w:rsid w:val="002C4AFC"/>
    <w:rsid w:val="002F096B"/>
    <w:rsid w:val="00354A0C"/>
    <w:rsid w:val="00362718"/>
    <w:rsid w:val="003911CF"/>
    <w:rsid w:val="003E5C4A"/>
    <w:rsid w:val="003F1BF8"/>
    <w:rsid w:val="00405358"/>
    <w:rsid w:val="0046315A"/>
    <w:rsid w:val="00484D72"/>
    <w:rsid w:val="00490987"/>
    <w:rsid w:val="004D4BE8"/>
    <w:rsid w:val="00530122"/>
    <w:rsid w:val="00546DDF"/>
    <w:rsid w:val="00550A82"/>
    <w:rsid w:val="00593E70"/>
    <w:rsid w:val="005A1E8A"/>
    <w:rsid w:val="005C1B95"/>
    <w:rsid w:val="005F379F"/>
    <w:rsid w:val="00607FB3"/>
    <w:rsid w:val="00610242"/>
    <w:rsid w:val="00617D02"/>
    <w:rsid w:val="006554B1"/>
    <w:rsid w:val="00661BD5"/>
    <w:rsid w:val="006B56AE"/>
    <w:rsid w:val="006C1B4A"/>
    <w:rsid w:val="00766F55"/>
    <w:rsid w:val="007E722C"/>
    <w:rsid w:val="008209EF"/>
    <w:rsid w:val="00820E5C"/>
    <w:rsid w:val="00827490"/>
    <w:rsid w:val="00845332"/>
    <w:rsid w:val="00847A5F"/>
    <w:rsid w:val="00872DF9"/>
    <w:rsid w:val="0088022D"/>
    <w:rsid w:val="00895B65"/>
    <w:rsid w:val="008A5279"/>
    <w:rsid w:val="008B061E"/>
    <w:rsid w:val="008C6D26"/>
    <w:rsid w:val="008D0DC2"/>
    <w:rsid w:val="009667B9"/>
    <w:rsid w:val="00986866"/>
    <w:rsid w:val="009D4E27"/>
    <w:rsid w:val="009E7AC0"/>
    <w:rsid w:val="00A06C6F"/>
    <w:rsid w:val="00A516E0"/>
    <w:rsid w:val="00A663CA"/>
    <w:rsid w:val="00A92CD4"/>
    <w:rsid w:val="00A93973"/>
    <w:rsid w:val="00B05E07"/>
    <w:rsid w:val="00B46039"/>
    <w:rsid w:val="00B5490C"/>
    <w:rsid w:val="00B558F4"/>
    <w:rsid w:val="00B772CD"/>
    <w:rsid w:val="00BE5C03"/>
    <w:rsid w:val="00C258AF"/>
    <w:rsid w:val="00C27DED"/>
    <w:rsid w:val="00C40823"/>
    <w:rsid w:val="00C71E56"/>
    <w:rsid w:val="00CB49B7"/>
    <w:rsid w:val="00CD0108"/>
    <w:rsid w:val="00CE1752"/>
    <w:rsid w:val="00CE1AC1"/>
    <w:rsid w:val="00CF3808"/>
    <w:rsid w:val="00D117A3"/>
    <w:rsid w:val="00D174F6"/>
    <w:rsid w:val="00D33264"/>
    <w:rsid w:val="00D42437"/>
    <w:rsid w:val="00D7095B"/>
    <w:rsid w:val="00D97794"/>
    <w:rsid w:val="00DA33A8"/>
    <w:rsid w:val="00DA4B0E"/>
    <w:rsid w:val="00DD0614"/>
    <w:rsid w:val="00E35D62"/>
    <w:rsid w:val="00E37671"/>
    <w:rsid w:val="00E53417"/>
    <w:rsid w:val="00E537D8"/>
    <w:rsid w:val="00E6274E"/>
    <w:rsid w:val="00E760DF"/>
    <w:rsid w:val="00E94A4F"/>
    <w:rsid w:val="00E96243"/>
    <w:rsid w:val="00F028AE"/>
    <w:rsid w:val="00F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7689B"/>
  <w15:docId w15:val="{CABCA440-9500-411F-9105-991F8E74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character" w:styleId="Hipervnculo">
    <w:name w:val="Hyperlink"/>
    <w:basedOn w:val="Fuentedeprrafopredeter"/>
    <w:uiPriority w:val="99"/>
    <w:unhideWhenUsed/>
    <w:rsid w:val="002B0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github.com/alvarvelazquezdeleonlavarrios/practica12_fd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350</Words>
  <Characters>1927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21</cp:revision>
  <dcterms:created xsi:type="dcterms:W3CDTF">2017-11-09T00:53:00Z</dcterms:created>
  <dcterms:modified xsi:type="dcterms:W3CDTF">2017-11-09T02:57:00Z</dcterms:modified>
</cp:coreProperties>
</file>